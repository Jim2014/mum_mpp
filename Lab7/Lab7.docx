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409" w:rsidRPr="00890437" w:rsidRDefault="007D6409" w:rsidP="00890437">
      <w:pPr>
        <w:jc w:val="center"/>
        <w:rPr>
          <w:b/>
          <w:sz w:val="28"/>
          <w:szCs w:val="28"/>
        </w:rPr>
      </w:pPr>
      <w:bookmarkStart w:id="0" w:name="_GoBack"/>
      <w:bookmarkEnd w:id="0"/>
      <w:r w:rsidRPr="00890437">
        <w:rPr>
          <w:b/>
          <w:sz w:val="28"/>
          <w:szCs w:val="28"/>
        </w:rPr>
        <w:t>Lab 7</w:t>
      </w:r>
    </w:p>
    <w:p w:rsidR="007D6409" w:rsidRDefault="007D6409" w:rsidP="00375CFA">
      <w:pPr>
        <w:pStyle w:val="ListParagraph"/>
        <w:numPr>
          <w:ilvl w:val="0"/>
          <w:numId w:val="1"/>
        </w:numPr>
      </w:pPr>
      <w:r>
        <w:t>Short Answer</w:t>
      </w:r>
    </w:p>
    <w:p w:rsidR="007D6409" w:rsidRDefault="007D6409" w:rsidP="00375CFA">
      <w:pPr>
        <w:pStyle w:val="ListParagraph"/>
        <w:numPr>
          <w:ilvl w:val="0"/>
          <w:numId w:val="2"/>
        </w:numPr>
      </w:pPr>
      <w:r>
        <w:t xml:space="preserve">In an earlier lesson, it was mentioned that Java’s </w:t>
      </w:r>
      <w:bookmarkStart w:id="1" w:name="OLE_LINK1"/>
      <w:bookmarkStart w:id="2" w:name="OLE_LINK2"/>
      <w:r w:rsidRPr="009F6815">
        <w:rPr>
          <w:rFonts w:ascii="Courier New" w:hAnsi="Courier New" w:cs="Courier New"/>
        </w:rPr>
        <w:t>ArrayList</w:t>
      </w:r>
      <w:r>
        <w:t xml:space="preserve"> </w:t>
      </w:r>
      <w:bookmarkEnd w:id="1"/>
      <w:bookmarkEnd w:id="2"/>
      <w:r>
        <w:t>implements 6 interfaces and extends one class. What are they?</w:t>
      </w:r>
    </w:p>
    <w:p w:rsidR="007D6409" w:rsidRPr="00D1563A" w:rsidRDefault="007D6409" w:rsidP="00D1563A">
      <w:pPr>
        <w:pStyle w:val="ListParagraph"/>
        <w:ind w:left="360"/>
        <w:rPr>
          <w:color w:val="0000FF"/>
        </w:rPr>
      </w:pPr>
      <w:r w:rsidRPr="00D1563A">
        <w:rPr>
          <w:color w:val="0000FF"/>
        </w:rPr>
        <w:t>Serializable, Cloneable, Iterable&lt;E&gt;, Collection&lt;E&gt;, List&lt;E&gt;, RandomAccess</w:t>
      </w:r>
    </w:p>
    <w:p w:rsidR="007D6409" w:rsidRPr="00D1563A" w:rsidRDefault="007D6409" w:rsidP="00D1563A">
      <w:pPr>
        <w:pStyle w:val="ListParagraph"/>
        <w:ind w:left="360"/>
        <w:rPr>
          <w:color w:val="0000FF"/>
          <w:lang w:eastAsia="zh-CN"/>
        </w:rPr>
      </w:pPr>
      <w:r w:rsidRPr="00D1563A">
        <w:rPr>
          <w:color w:val="0000FF"/>
        </w:rPr>
        <w:t>AttributeList</w:t>
      </w:r>
    </w:p>
    <w:p w:rsidR="007D6409" w:rsidRDefault="007D6409" w:rsidP="00890437">
      <w:pPr>
        <w:ind w:left="360"/>
        <w:rPr>
          <w:lang w:eastAsia="zh-CN"/>
        </w:rPr>
      </w:pPr>
      <w:r>
        <w:t xml:space="preserve">Parts B – D of this Problem refer to code in package </w:t>
      </w:r>
      <w:r w:rsidRPr="00AE1341">
        <w:rPr>
          <w:rFonts w:ascii="Courier New" w:hAnsi="Courier New" w:cs="Courier New"/>
        </w:rPr>
        <w:t>lesson7.labs.prob1</w:t>
      </w:r>
      <w:r>
        <w:t>,  in which you are trying to remove duplicates from a List and then test that your output is correct. All three attempts to solve this problem are incorrect in some way (when you run the code, output message indicates that the procedure fails). Explain, in each case, what is wrong with the solution. Place each of your answers in a text file in the relevant package.</w:t>
      </w:r>
    </w:p>
    <w:p w:rsidR="007D6409" w:rsidRDefault="007D6409" w:rsidP="00890437">
      <w:pPr>
        <w:ind w:left="360"/>
        <w:rPr>
          <w:color w:val="0000FF"/>
          <w:lang w:eastAsia="zh-CN"/>
        </w:rPr>
      </w:pPr>
      <w:r>
        <w:rPr>
          <w:color w:val="0000FF"/>
          <w:lang w:eastAsia="zh-CN"/>
        </w:rPr>
        <w:t>Part</w:t>
      </w:r>
      <w:r w:rsidRPr="00D1563A">
        <w:rPr>
          <w:color w:val="0000FF"/>
          <w:lang w:eastAsia="zh-CN"/>
        </w:rPr>
        <w:t xml:space="preserve"> B </w:t>
      </w:r>
      <w:bookmarkStart w:id="3" w:name="OLE_LINK3"/>
      <w:bookmarkStart w:id="4" w:name="OLE_LINK4"/>
      <w:r w:rsidRPr="00D1563A">
        <w:rPr>
          <w:color w:val="0000FF"/>
          <w:lang w:eastAsia="zh-CN"/>
        </w:rPr>
        <w:t>equals(Employee e)</w:t>
      </w:r>
      <w:bookmarkEnd w:id="3"/>
      <w:bookmarkEnd w:id="4"/>
      <w:r w:rsidRPr="00D1563A">
        <w:rPr>
          <w:color w:val="0000FF"/>
          <w:lang w:eastAsia="zh-CN"/>
        </w:rPr>
        <w:t xml:space="preserve"> should be Overriding</w:t>
      </w:r>
      <w:r>
        <w:rPr>
          <w:color w:val="0000FF"/>
          <w:lang w:eastAsia="zh-CN"/>
        </w:rPr>
        <w:t xml:space="preserve"> but ont Overload</w:t>
      </w:r>
    </w:p>
    <w:p w:rsidR="007D6409" w:rsidRDefault="007D6409" w:rsidP="00890437">
      <w:pPr>
        <w:ind w:left="360"/>
        <w:rPr>
          <w:color w:val="0000FF"/>
          <w:lang w:eastAsia="zh-CN"/>
        </w:rPr>
      </w:pPr>
      <w:r>
        <w:rPr>
          <w:color w:val="0000FF"/>
          <w:lang w:eastAsia="zh-CN"/>
        </w:rPr>
        <w:t>Part C hashCode()Should be Overriding</w:t>
      </w:r>
    </w:p>
    <w:p w:rsidR="007D6409" w:rsidRPr="00D1563A" w:rsidRDefault="007D6409" w:rsidP="00890437">
      <w:pPr>
        <w:ind w:left="360"/>
        <w:rPr>
          <w:color w:val="0000FF"/>
          <w:lang w:eastAsia="zh-CN"/>
        </w:rPr>
      </w:pPr>
      <w:r>
        <w:rPr>
          <w:color w:val="0000FF"/>
          <w:lang w:eastAsia="zh-CN"/>
        </w:rPr>
        <w:t xml:space="preserve">Part D In </w:t>
      </w:r>
      <w:r w:rsidRPr="00D1563A">
        <w:rPr>
          <w:color w:val="0000FF"/>
          <w:lang w:eastAsia="zh-CN"/>
        </w:rPr>
        <w:t>equals(Employee e)</w:t>
      </w:r>
      <w:r>
        <w:rPr>
          <w:color w:val="0000FF"/>
          <w:lang w:eastAsia="zh-CN"/>
        </w:rPr>
        <w:t xml:space="preserve"> </w:t>
      </w:r>
      <w:r w:rsidRPr="00D1563A">
        <w:rPr>
          <w:color w:val="0000FF"/>
          <w:lang w:eastAsia="zh-CN"/>
        </w:rPr>
        <w:t>emp.visited == visited</w:t>
      </w:r>
      <w:r>
        <w:rPr>
          <w:color w:val="0000FF"/>
          <w:lang w:eastAsia="zh-CN"/>
        </w:rPr>
        <w:t xml:space="preserve"> is error ,should be removed</w:t>
      </w:r>
    </w:p>
    <w:p w:rsidR="007D6409" w:rsidRDefault="007D6409" w:rsidP="008B3F23">
      <w:pPr>
        <w:ind w:left="720" w:hanging="360"/>
      </w:pPr>
      <w:r>
        <w:t xml:space="preserve">E. </w:t>
      </w:r>
      <w:r>
        <w:tab/>
        <w:t>Lesson 5 introduced the Diamond Problem that must be handled by any language that supports multiple inheritance. Java SE 8 now supports “behavioral” multiple inheritance (but not “data” multiple inheritance). Explain how features of Java 8 handle the Diamond Problem by considering two scenarios:</w:t>
      </w:r>
    </w:p>
    <w:p w:rsidR="007D6409" w:rsidRDefault="007D6409" w:rsidP="00DE7D7B">
      <w:pPr>
        <w:ind w:left="360"/>
      </w:pPr>
      <w:r>
        <w:tab/>
        <w:t>i.</w:t>
      </w:r>
      <w:r>
        <w:tab/>
        <w:t>When the type D is a class</w:t>
      </w:r>
      <w:r>
        <w:br/>
      </w:r>
      <w:r>
        <w:tab/>
        <w:t xml:space="preserve">ii. </w:t>
      </w:r>
      <w:r>
        <w:tab/>
        <w:t>When the type D is an interface.</w:t>
      </w:r>
    </w:p>
    <w:p w:rsidR="007D6409" w:rsidRDefault="007D6409" w:rsidP="00AA2D7F">
      <w:pPr>
        <w:ind w:left="1080"/>
        <w:rPr>
          <w:noProof/>
          <w:lang w:eastAsia="zh-CN"/>
        </w:rPr>
      </w:pPr>
      <w:r w:rsidRPr="00985BF6">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style="width:331.5pt;height:150.75pt;visibility:visible">
            <v:imagedata r:id="rId5" o:title=""/>
          </v:shape>
        </w:pict>
      </w:r>
    </w:p>
    <w:p w:rsidR="007D6409" w:rsidRPr="00DB2FB6" w:rsidRDefault="007D6409" w:rsidP="00AA2D7F">
      <w:pPr>
        <w:ind w:left="1080"/>
        <w:rPr>
          <w:color w:val="0000FF"/>
        </w:rPr>
      </w:pPr>
      <w:r w:rsidRPr="00DB2FB6">
        <w:rPr>
          <w:noProof/>
          <w:color w:val="0000FF"/>
          <w:lang w:eastAsia="zh-CN"/>
        </w:rPr>
        <w:t>Multi inheritance can cause to clash</w:t>
      </w:r>
    </w:p>
    <w:p w:rsidR="007D6409" w:rsidRDefault="007D6409" w:rsidP="00375CFA">
      <w:pPr>
        <w:pStyle w:val="ListParagraph"/>
        <w:numPr>
          <w:ilvl w:val="0"/>
          <w:numId w:val="1"/>
        </w:numPr>
      </w:pPr>
      <w:r>
        <w:t xml:space="preserve">The Lesson 5 Demo in </w:t>
      </w:r>
      <w:r w:rsidRPr="006C3CF1">
        <w:rPr>
          <w:rFonts w:ascii="Courier New" w:hAnsi="Courier New" w:cs="Courier New"/>
          <w:sz w:val="20"/>
          <w:szCs w:val="20"/>
        </w:rPr>
        <w:t>lesson5.lecture.intfaces2</w:t>
      </w:r>
      <w:r>
        <w:t xml:space="preserve"> shows how to polymorphically compute the average perimeter of a list of geometric objects by requiring each to implement the </w:t>
      </w:r>
      <w:r w:rsidRPr="006C3CF1">
        <w:rPr>
          <w:rFonts w:ascii="Courier New" w:hAnsi="Courier New" w:cs="Courier New"/>
          <w:sz w:val="20"/>
          <w:szCs w:val="20"/>
        </w:rPr>
        <w:t>ClosedCurve</w:t>
      </w:r>
      <w:r>
        <w:t xml:space="preserve"> interface. Notice that when a closed curve happens to be a polygon, computing the perimeter is especially easy – you just add up the lengths of the sides. </w:t>
      </w:r>
      <w:r>
        <w:br/>
      </w:r>
      <w:r>
        <w:br/>
        <w:t xml:space="preserve">If we create an interface </w:t>
      </w:r>
      <w:r w:rsidRPr="006C3CF1">
        <w:rPr>
          <w:rFonts w:ascii="Courier New" w:hAnsi="Courier New" w:cs="Courier New"/>
          <w:sz w:val="20"/>
          <w:szCs w:val="20"/>
        </w:rPr>
        <w:t>Polygon</w:t>
      </w:r>
      <w:r>
        <w:t xml:space="preserve"> having method </w:t>
      </w:r>
      <w:r w:rsidRPr="006C3CF1">
        <w:rPr>
          <w:rFonts w:ascii="Courier New" w:hAnsi="Courier New" w:cs="Courier New"/>
          <w:sz w:val="20"/>
          <w:szCs w:val="20"/>
        </w:rPr>
        <w:t>double[] getSides()</w:t>
      </w:r>
      <w:r>
        <w:t xml:space="preserve"> (which will return the length of each side of the polygon in an array), we could replace </w:t>
      </w:r>
      <w:r w:rsidRPr="006C3CF1">
        <w:rPr>
          <w:rFonts w:ascii="Courier New" w:hAnsi="Courier New" w:cs="Courier New"/>
          <w:sz w:val="20"/>
          <w:szCs w:val="20"/>
        </w:rPr>
        <w:t>ClosedCurve</w:t>
      </w:r>
      <w:r>
        <w:t xml:space="preserve"> in our example with </w:t>
      </w:r>
      <w:r w:rsidRPr="006C3CF1">
        <w:rPr>
          <w:rFonts w:ascii="Courier New" w:hAnsi="Courier New" w:cs="Courier New"/>
          <w:sz w:val="20"/>
          <w:szCs w:val="20"/>
        </w:rPr>
        <w:t>Polygon</w:t>
      </w:r>
      <w:r>
        <w:t xml:space="preserve"> – </w:t>
      </w:r>
      <w:r>
        <w:rPr>
          <w:i/>
        </w:rPr>
        <w:t xml:space="preserve">if </w:t>
      </w:r>
      <w:r>
        <w:t xml:space="preserve">we didn’t have to take into account the computation of the perimeter of </w:t>
      </w:r>
      <w:r>
        <w:rPr>
          <w:i/>
        </w:rPr>
        <w:t>non</w:t>
      </w:r>
      <w:r>
        <w:t xml:space="preserve">-polygons, like </w:t>
      </w:r>
      <w:r w:rsidRPr="006C3CF1">
        <w:rPr>
          <w:rFonts w:ascii="Courier New" w:hAnsi="Courier New" w:cs="Courier New"/>
          <w:sz w:val="20"/>
          <w:szCs w:val="20"/>
        </w:rPr>
        <w:t>Circles</w:t>
      </w:r>
      <w:r>
        <w:t>.</w:t>
      </w:r>
      <w:r>
        <w:br/>
      </w:r>
      <w:r>
        <w:br/>
        <w:t xml:space="preserve">Copy the classes/interfaces from </w:t>
      </w:r>
      <w:r w:rsidRPr="00375CFA">
        <w:t>lesson</w:t>
      </w:r>
      <w:r>
        <w:t>5</w:t>
      </w:r>
      <w:r w:rsidRPr="00375CFA">
        <w:t>.lecture.intfaces2</w:t>
      </w:r>
      <w:r>
        <w:t xml:space="preserve"> into a new package for this Lab problem, and create a new </w:t>
      </w:r>
      <w:r w:rsidRPr="009F6815">
        <w:rPr>
          <w:rFonts w:ascii="Courier New" w:hAnsi="Courier New" w:cs="Courier New"/>
        </w:rPr>
        <w:t>Polygon</w:t>
      </w:r>
      <w:r>
        <w:t xml:space="preserve"> interface. Then think of a way to make use of both </w:t>
      </w:r>
      <w:r w:rsidRPr="009F6815">
        <w:rPr>
          <w:rFonts w:ascii="Courier New" w:hAnsi="Courier New" w:cs="Courier New"/>
        </w:rPr>
        <w:t>ClosedCurve</w:t>
      </w:r>
      <w:r>
        <w:t xml:space="preserve"> and </w:t>
      </w:r>
      <w:r w:rsidRPr="009F6815">
        <w:rPr>
          <w:rFonts w:ascii="Courier New" w:hAnsi="Courier New" w:cs="Courier New"/>
        </w:rPr>
        <w:t>Polygon</w:t>
      </w:r>
      <w:r>
        <w:t xml:space="preserve"> so that, when </w:t>
      </w:r>
      <w:r w:rsidRPr="009F6815">
        <w:rPr>
          <w:rFonts w:ascii="Courier New" w:hAnsi="Courier New" w:cs="Courier New"/>
        </w:rPr>
        <w:t>computeAveragePerimeter</w:t>
      </w:r>
      <w:r>
        <w:t xml:space="preserve"> is called on a </w:t>
      </w:r>
      <w:r w:rsidRPr="009F6815">
        <w:rPr>
          <w:rFonts w:ascii="Courier New" w:hAnsi="Courier New" w:cs="Courier New"/>
        </w:rPr>
        <w:t>ClosedCurve</w:t>
      </w:r>
      <w:r>
        <w:t xml:space="preserve"> that implements the </w:t>
      </w:r>
      <w:r w:rsidRPr="009F6815">
        <w:rPr>
          <w:rFonts w:ascii="Courier New" w:hAnsi="Courier New" w:cs="Courier New"/>
        </w:rPr>
        <w:t>Polygon</w:t>
      </w:r>
      <w:r>
        <w:t xml:space="preserve"> interface,  the side lengths are added up, but when the object is not a polygon, a different computation of perimeter is done (as in the case of a circle). </w:t>
      </w:r>
      <w:r>
        <w:rPr>
          <w:i/>
        </w:rPr>
        <w:t xml:space="preserve">Hint. </w:t>
      </w:r>
      <w:r>
        <w:t xml:space="preserve">Create a  </w:t>
      </w:r>
      <w:r w:rsidRPr="009F6815">
        <w:rPr>
          <w:rFonts w:ascii="Courier New" w:hAnsi="Courier New" w:cs="Courier New"/>
        </w:rPr>
        <w:t>default</w:t>
      </w:r>
      <w:r>
        <w:t xml:space="preserve"> method in </w:t>
      </w:r>
      <w:r w:rsidRPr="009F6815">
        <w:rPr>
          <w:rFonts w:ascii="Courier New" w:hAnsi="Courier New" w:cs="Courier New"/>
        </w:rPr>
        <w:t>Polygon</w:t>
      </w:r>
      <w:r>
        <w:t>.</w:t>
      </w:r>
      <w:r>
        <w:br/>
      </w:r>
      <w:r>
        <w:br/>
        <w:t xml:space="preserve">Try out your approach by adding two new </w:t>
      </w:r>
      <w:r w:rsidRPr="009F6815">
        <w:rPr>
          <w:rFonts w:ascii="Courier New" w:hAnsi="Courier New" w:cs="Courier New"/>
        </w:rPr>
        <w:t>ClosedCurve</w:t>
      </w:r>
      <w:r>
        <w:t xml:space="preserve">s to your package:  </w:t>
      </w:r>
      <w:r w:rsidRPr="006C3CF1">
        <w:rPr>
          <w:rFonts w:ascii="Courier New" w:hAnsi="Courier New" w:cs="Courier New"/>
        </w:rPr>
        <w:t>EquilateralTriangle</w:t>
      </w:r>
      <w:r>
        <w:t xml:space="preserve"> and </w:t>
      </w:r>
      <w:r w:rsidRPr="009F6815">
        <w:rPr>
          <w:rFonts w:ascii="Courier New" w:hAnsi="Courier New" w:cs="Courier New"/>
        </w:rPr>
        <w:t>Ellipse</w:t>
      </w:r>
      <w:r>
        <w:t xml:space="preserve"> (an equilateral triangle is a triangle in which all side lengths are equal). Modify </w:t>
      </w:r>
      <w:r w:rsidRPr="009F6815">
        <w:rPr>
          <w:rFonts w:ascii="Courier New" w:hAnsi="Courier New" w:cs="Courier New"/>
        </w:rPr>
        <w:t>DataMiner</w:t>
      </w:r>
      <w:r>
        <w:t xml:space="preserve"> so that it includes in the </w:t>
      </w:r>
      <w:r w:rsidRPr="009F6815">
        <w:rPr>
          <w:rFonts w:ascii="Courier New" w:hAnsi="Courier New" w:cs="Courier New"/>
        </w:rPr>
        <w:t>objects</w:t>
      </w:r>
      <w:r>
        <w:t xml:space="preserve"> list instances of these new classes.</w:t>
      </w:r>
      <w:r>
        <w:br/>
      </w:r>
    </w:p>
    <w:p w:rsidR="007D6409" w:rsidRDefault="007D6409" w:rsidP="009F6815">
      <w:pPr>
        <w:pStyle w:val="ListParagraph"/>
        <w:ind w:left="360"/>
      </w:pPr>
      <w:r>
        <w:rPr>
          <w:i/>
        </w:rPr>
        <w:t>Hint.</w:t>
      </w:r>
      <w:r>
        <w:t xml:space="preserve"> The perimeter (or circumference) of an ellipse is </w:t>
      </w:r>
      <w:r w:rsidRPr="009F6815">
        <w:rPr>
          <w:i/>
        </w:rPr>
        <w:t>4aE</w:t>
      </w:r>
      <w:r>
        <w:t xml:space="preserve"> where </w:t>
      </w:r>
      <w:r w:rsidRPr="009F6815">
        <w:rPr>
          <w:i/>
        </w:rPr>
        <w:t>a</w:t>
      </w:r>
      <w:r>
        <w:t xml:space="preserve"> is the length of the semi-major axis and </w:t>
      </w:r>
      <w:r w:rsidRPr="009F6815">
        <w:rPr>
          <w:i/>
        </w:rPr>
        <w:t>E</w:t>
      </w:r>
      <w:r>
        <w:t xml:space="preserve"> is the value of the elliptic integral evaluated at  the ellipse’s eccentricity. You do not need to know these technical concepts; just include </w:t>
      </w:r>
      <w:r w:rsidRPr="009F6815">
        <w:rPr>
          <w:i/>
        </w:rPr>
        <w:t>a</w:t>
      </w:r>
      <w:r>
        <w:t xml:space="preserve"> and </w:t>
      </w:r>
      <w:r w:rsidRPr="009F6815">
        <w:rPr>
          <w:i/>
        </w:rPr>
        <w:t>E</w:t>
      </w:r>
      <w:r>
        <w:t xml:space="preserve"> as instance variables in your class, of type </w:t>
      </w:r>
      <w:r w:rsidRPr="009F6815">
        <w:rPr>
          <w:rFonts w:ascii="Courier New" w:hAnsi="Courier New" w:cs="Courier New"/>
        </w:rPr>
        <w:t>double</w:t>
      </w:r>
      <w:r>
        <w:t xml:space="preserve">, and include them as arguments to the </w:t>
      </w:r>
      <w:r w:rsidRPr="009F6815">
        <w:rPr>
          <w:rFonts w:ascii="Courier New" w:hAnsi="Courier New" w:cs="Courier New"/>
        </w:rPr>
        <w:t>Ellipse</w:t>
      </w:r>
      <w:r>
        <w:t xml:space="preserve"> constructor. </w:t>
      </w:r>
      <w:r>
        <w:br/>
      </w:r>
      <w:r>
        <w:br/>
      </w:r>
      <w:r w:rsidRPr="00985BF6">
        <w:rPr>
          <w:noProof/>
          <w:lang w:eastAsia="zh-CN"/>
        </w:rPr>
        <w:pict>
          <v:shape id="Picture 1" o:spid="_x0000_i1026" type="#_x0000_t75" style="width:258.75pt;height:108pt;visibility:visible">
            <v:imagedata r:id="rId6" o:title=""/>
          </v:shape>
        </w:pict>
      </w:r>
      <w:r>
        <w:br/>
      </w:r>
    </w:p>
    <w:p w:rsidR="007D6409" w:rsidRDefault="007D6409" w:rsidP="00606D68">
      <w:pPr>
        <w:pStyle w:val="ListParagraph"/>
        <w:numPr>
          <w:ilvl w:val="0"/>
          <w:numId w:val="1"/>
        </w:numPr>
      </w:pPr>
      <w:r>
        <w:t xml:space="preserve">The code for Lab7 Prob3 includes the following classes/interfaces: Cache, StaticStorage, along with a driver class Main and a Customer class. StaticStorage is intended to store data that becomes available during the execution of the application, and this data needs to be accessible throughout the application for a certain period of time. It is reasonable to make StaticStorage a singleton. Since StaticStorage is going to play the role of a </w:t>
      </w:r>
      <w:r>
        <w:rPr>
          <w:i/>
        </w:rPr>
        <w:t>cache</w:t>
      </w:r>
      <w:r>
        <w:t>, it is also natural for StaticStorage to inherit from Cache.  For simplicity, we have only one method in Cache: timeout(). This tells how long items will be allowed to stay in the cache. For this problem, refactor Cache and StaticStorage so that</w:t>
      </w:r>
    </w:p>
    <w:p w:rsidR="007D6409" w:rsidRDefault="007D6409" w:rsidP="008F4876">
      <w:pPr>
        <w:pStyle w:val="ListParagraph"/>
        <w:numPr>
          <w:ilvl w:val="1"/>
          <w:numId w:val="1"/>
        </w:numPr>
      </w:pPr>
      <w:r>
        <w:t>StaticStorage is a singleton (by making it an enum)</w:t>
      </w:r>
    </w:p>
    <w:p w:rsidR="007D6409" w:rsidRDefault="007D6409" w:rsidP="008F4876">
      <w:pPr>
        <w:pStyle w:val="ListParagraph"/>
        <w:numPr>
          <w:ilvl w:val="1"/>
          <w:numId w:val="1"/>
        </w:numPr>
      </w:pPr>
      <w:r>
        <w:t>The method timeout() can be accessed by StaticStorage through “inheritance” (and the static keyword is removed)</w:t>
      </w:r>
    </w:p>
    <w:p w:rsidR="007D6409" w:rsidRDefault="007D6409" w:rsidP="003B0A18">
      <w:pPr>
        <w:ind w:left="360"/>
        <w:rPr>
          <w:lang w:eastAsia="zh-CN"/>
        </w:rPr>
      </w:pPr>
      <w:r>
        <w:t>Draw a class diagram of the classes in your updated package.</w:t>
      </w:r>
    </w:p>
    <w:p w:rsidR="007D6409" w:rsidRDefault="007D6409" w:rsidP="003B0A18">
      <w:pPr>
        <w:ind w:left="360"/>
        <w:rPr>
          <w:lang w:eastAsia="zh-CN"/>
        </w:rPr>
      </w:pPr>
    </w:p>
    <w:p w:rsidR="007D6409" w:rsidRPr="00DB2FB6" w:rsidRDefault="007D6409" w:rsidP="003B0A18">
      <w:pPr>
        <w:ind w:left="360"/>
        <w:rPr>
          <w:lang w:eastAsia="zh-CN"/>
        </w:rPr>
      </w:pPr>
      <w:r w:rsidRPr="00DB2FB6">
        <w:rPr>
          <w:lang w:eastAsia="zh-CN"/>
        </w:rPr>
        <w:pict>
          <v:shape id="_x0000_i1027" type="#_x0000_t75" style="width:369.75pt;height:195pt">
            <v:imagedata r:id="rId7" o:title=""/>
          </v:shape>
        </w:pict>
      </w:r>
    </w:p>
    <w:p w:rsidR="007D6409" w:rsidRDefault="007D6409" w:rsidP="00C45D18">
      <w:pPr>
        <w:pStyle w:val="ListParagraph"/>
        <w:numPr>
          <w:ilvl w:val="0"/>
          <w:numId w:val="1"/>
        </w:numPr>
      </w:pPr>
      <w:r>
        <w:t xml:space="preserve">In the lesson7.lab4.prob4 package, there is a class called ForEachExample that specifies, in its main method, a list of Strings. Use the Java 8 forEach method within the main method  to print out the list so that </w:t>
      </w:r>
      <w:r>
        <w:rPr>
          <w:i/>
        </w:rPr>
        <w:t>all Strings are in upper case</w:t>
      </w:r>
      <w:r>
        <w:t>. To do this, you will need to define your own implementation of the Consumer interface.</w:t>
      </w:r>
      <w:r>
        <w:br/>
      </w:r>
    </w:p>
    <w:p w:rsidR="007D6409" w:rsidRDefault="007D6409" w:rsidP="00E870B4">
      <w:pPr>
        <w:pStyle w:val="ListParagraph"/>
        <w:ind w:left="360"/>
      </w:pPr>
    </w:p>
    <w:sectPr w:rsidR="007D6409" w:rsidSect="00C563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D19BA"/>
    <w:multiLevelType w:val="hybridMultilevel"/>
    <w:tmpl w:val="C7325CE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7E88094F"/>
    <w:multiLevelType w:val="hybridMultilevel"/>
    <w:tmpl w:val="8D42ACDC"/>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36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75CFA"/>
    <w:rsid w:val="00002BCE"/>
    <w:rsid w:val="00003128"/>
    <w:rsid w:val="000127EA"/>
    <w:rsid w:val="000165F0"/>
    <w:rsid w:val="00017C58"/>
    <w:rsid w:val="00027D36"/>
    <w:rsid w:val="0003443B"/>
    <w:rsid w:val="000429B2"/>
    <w:rsid w:val="0004511A"/>
    <w:rsid w:val="00047A0B"/>
    <w:rsid w:val="000530D7"/>
    <w:rsid w:val="00054B59"/>
    <w:rsid w:val="000550B8"/>
    <w:rsid w:val="00057CF5"/>
    <w:rsid w:val="00062459"/>
    <w:rsid w:val="000715CC"/>
    <w:rsid w:val="00084A7B"/>
    <w:rsid w:val="00085502"/>
    <w:rsid w:val="00090DC9"/>
    <w:rsid w:val="000A5EE3"/>
    <w:rsid w:val="000A6136"/>
    <w:rsid w:val="000A7481"/>
    <w:rsid w:val="000B0D9B"/>
    <w:rsid w:val="000B3CBA"/>
    <w:rsid w:val="000B53B3"/>
    <w:rsid w:val="000B54B0"/>
    <w:rsid w:val="000B701F"/>
    <w:rsid w:val="000B7C9D"/>
    <w:rsid w:val="000B7FF5"/>
    <w:rsid w:val="000C0819"/>
    <w:rsid w:val="000C1EBC"/>
    <w:rsid w:val="000C2DA8"/>
    <w:rsid w:val="000C32C5"/>
    <w:rsid w:val="000C45B9"/>
    <w:rsid w:val="000C6821"/>
    <w:rsid w:val="000D0069"/>
    <w:rsid w:val="000D11D2"/>
    <w:rsid w:val="000D36CD"/>
    <w:rsid w:val="000D4008"/>
    <w:rsid w:val="000D7F8B"/>
    <w:rsid w:val="000E0686"/>
    <w:rsid w:val="000E6EA4"/>
    <w:rsid w:val="000F5674"/>
    <w:rsid w:val="00105728"/>
    <w:rsid w:val="00114E05"/>
    <w:rsid w:val="00120D33"/>
    <w:rsid w:val="0012121D"/>
    <w:rsid w:val="00126D12"/>
    <w:rsid w:val="00137403"/>
    <w:rsid w:val="00142237"/>
    <w:rsid w:val="00142F9C"/>
    <w:rsid w:val="00143807"/>
    <w:rsid w:val="00143BBB"/>
    <w:rsid w:val="00143D97"/>
    <w:rsid w:val="001442AD"/>
    <w:rsid w:val="001446A4"/>
    <w:rsid w:val="00151338"/>
    <w:rsid w:val="0015141B"/>
    <w:rsid w:val="00152035"/>
    <w:rsid w:val="00162614"/>
    <w:rsid w:val="0016360A"/>
    <w:rsid w:val="00170533"/>
    <w:rsid w:val="00176405"/>
    <w:rsid w:val="001769CE"/>
    <w:rsid w:val="00176CB1"/>
    <w:rsid w:val="00177B5E"/>
    <w:rsid w:val="0018100A"/>
    <w:rsid w:val="00181BBE"/>
    <w:rsid w:val="00182636"/>
    <w:rsid w:val="001852D4"/>
    <w:rsid w:val="001921B7"/>
    <w:rsid w:val="00193CD5"/>
    <w:rsid w:val="001A1898"/>
    <w:rsid w:val="001A5B79"/>
    <w:rsid w:val="001B29FB"/>
    <w:rsid w:val="001B5108"/>
    <w:rsid w:val="001B6068"/>
    <w:rsid w:val="001B7049"/>
    <w:rsid w:val="001B70BC"/>
    <w:rsid w:val="001C1F85"/>
    <w:rsid w:val="001D1CE8"/>
    <w:rsid w:val="001E0A60"/>
    <w:rsid w:val="001E72E7"/>
    <w:rsid w:val="001F036F"/>
    <w:rsid w:val="001F378F"/>
    <w:rsid w:val="001F37BE"/>
    <w:rsid w:val="001F467F"/>
    <w:rsid w:val="001F7820"/>
    <w:rsid w:val="00203607"/>
    <w:rsid w:val="0020791C"/>
    <w:rsid w:val="00207ABF"/>
    <w:rsid w:val="00207E97"/>
    <w:rsid w:val="00210335"/>
    <w:rsid w:val="002177F0"/>
    <w:rsid w:val="00221862"/>
    <w:rsid w:val="0022192D"/>
    <w:rsid w:val="002272DA"/>
    <w:rsid w:val="0023171E"/>
    <w:rsid w:val="0023293A"/>
    <w:rsid w:val="00245948"/>
    <w:rsid w:val="00250CCF"/>
    <w:rsid w:val="002567B3"/>
    <w:rsid w:val="00260713"/>
    <w:rsid w:val="00266CE6"/>
    <w:rsid w:val="0027095F"/>
    <w:rsid w:val="00274671"/>
    <w:rsid w:val="002760CE"/>
    <w:rsid w:val="00281A58"/>
    <w:rsid w:val="00286BD1"/>
    <w:rsid w:val="00287323"/>
    <w:rsid w:val="00291094"/>
    <w:rsid w:val="002A1AB3"/>
    <w:rsid w:val="002A30FD"/>
    <w:rsid w:val="002A5D3B"/>
    <w:rsid w:val="002A5F9C"/>
    <w:rsid w:val="002A7821"/>
    <w:rsid w:val="002B5312"/>
    <w:rsid w:val="002B5F59"/>
    <w:rsid w:val="002C11A4"/>
    <w:rsid w:val="002C3E4D"/>
    <w:rsid w:val="002D09C4"/>
    <w:rsid w:val="002D345E"/>
    <w:rsid w:val="002D5313"/>
    <w:rsid w:val="002E0BBD"/>
    <w:rsid w:val="002E0D58"/>
    <w:rsid w:val="002E2BF8"/>
    <w:rsid w:val="002E48B2"/>
    <w:rsid w:val="002F1C4B"/>
    <w:rsid w:val="002F77E4"/>
    <w:rsid w:val="003012F9"/>
    <w:rsid w:val="0030140D"/>
    <w:rsid w:val="00303656"/>
    <w:rsid w:val="00306719"/>
    <w:rsid w:val="00306BBF"/>
    <w:rsid w:val="00316A8D"/>
    <w:rsid w:val="003262EE"/>
    <w:rsid w:val="00327224"/>
    <w:rsid w:val="00327BD7"/>
    <w:rsid w:val="00332AC5"/>
    <w:rsid w:val="00337765"/>
    <w:rsid w:val="00340927"/>
    <w:rsid w:val="00354616"/>
    <w:rsid w:val="00365F43"/>
    <w:rsid w:val="0036757D"/>
    <w:rsid w:val="0037178C"/>
    <w:rsid w:val="00371873"/>
    <w:rsid w:val="0037444B"/>
    <w:rsid w:val="00375CFA"/>
    <w:rsid w:val="00380DED"/>
    <w:rsid w:val="0038264B"/>
    <w:rsid w:val="00394FFB"/>
    <w:rsid w:val="00395AA7"/>
    <w:rsid w:val="003A4DD6"/>
    <w:rsid w:val="003B0A18"/>
    <w:rsid w:val="003B3C63"/>
    <w:rsid w:val="003B712A"/>
    <w:rsid w:val="003B739C"/>
    <w:rsid w:val="003C7AC5"/>
    <w:rsid w:val="003D105B"/>
    <w:rsid w:val="003D5582"/>
    <w:rsid w:val="003D576D"/>
    <w:rsid w:val="003E27C5"/>
    <w:rsid w:val="003F07E9"/>
    <w:rsid w:val="003F16A5"/>
    <w:rsid w:val="003F2717"/>
    <w:rsid w:val="00401039"/>
    <w:rsid w:val="004022B9"/>
    <w:rsid w:val="004039A6"/>
    <w:rsid w:val="00411F96"/>
    <w:rsid w:val="004134AE"/>
    <w:rsid w:val="004143BF"/>
    <w:rsid w:val="00417273"/>
    <w:rsid w:val="0042037F"/>
    <w:rsid w:val="00421573"/>
    <w:rsid w:val="00426D8B"/>
    <w:rsid w:val="00427361"/>
    <w:rsid w:val="00433379"/>
    <w:rsid w:val="0044374A"/>
    <w:rsid w:val="0044499B"/>
    <w:rsid w:val="00450253"/>
    <w:rsid w:val="00450AB2"/>
    <w:rsid w:val="0045470C"/>
    <w:rsid w:val="00455C1B"/>
    <w:rsid w:val="00456BA4"/>
    <w:rsid w:val="00460034"/>
    <w:rsid w:val="00471297"/>
    <w:rsid w:val="00472426"/>
    <w:rsid w:val="00475F41"/>
    <w:rsid w:val="004816C7"/>
    <w:rsid w:val="00484DF3"/>
    <w:rsid w:val="004863A8"/>
    <w:rsid w:val="004902F0"/>
    <w:rsid w:val="00490E58"/>
    <w:rsid w:val="00494D5B"/>
    <w:rsid w:val="004958A3"/>
    <w:rsid w:val="0049752E"/>
    <w:rsid w:val="004A1559"/>
    <w:rsid w:val="004B7D53"/>
    <w:rsid w:val="004B7F3E"/>
    <w:rsid w:val="004C1812"/>
    <w:rsid w:val="004C240B"/>
    <w:rsid w:val="004C51B3"/>
    <w:rsid w:val="004C7333"/>
    <w:rsid w:val="004D78D3"/>
    <w:rsid w:val="004E0361"/>
    <w:rsid w:val="004E4527"/>
    <w:rsid w:val="004E5CAA"/>
    <w:rsid w:val="004E7DB5"/>
    <w:rsid w:val="004F1327"/>
    <w:rsid w:val="004F4E4B"/>
    <w:rsid w:val="00502231"/>
    <w:rsid w:val="005074DC"/>
    <w:rsid w:val="00510E72"/>
    <w:rsid w:val="00514054"/>
    <w:rsid w:val="005144F8"/>
    <w:rsid w:val="00516EF0"/>
    <w:rsid w:val="00517F9C"/>
    <w:rsid w:val="005247F9"/>
    <w:rsid w:val="00527E64"/>
    <w:rsid w:val="00530F36"/>
    <w:rsid w:val="00542426"/>
    <w:rsid w:val="00544698"/>
    <w:rsid w:val="00550591"/>
    <w:rsid w:val="005575A6"/>
    <w:rsid w:val="00561F5B"/>
    <w:rsid w:val="0056771E"/>
    <w:rsid w:val="00571735"/>
    <w:rsid w:val="0057740E"/>
    <w:rsid w:val="00577CFF"/>
    <w:rsid w:val="00580F50"/>
    <w:rsid w:val="00585640"/>
    <w:rsid w:val="0059420E"/>
    <w:rsid w:val="005977B5"/>
    <w:rsid w:val="005B6811"/>
    <w:rsid w:val="005C491A"/>
    <w:rsid w:val="005C4B41"/>
    <w:rsid w:val="005C7B9A"/>
    <w:rsid w:val="005D044F"/>
    <w:rsid w:val="005D7445"/>
    <w:rsid w:val="005E17B6"/>
    <w:rsid w:val="005E62C3"/>
    <w:rsid w:val="005E6EF0"/>
    <w:rsid w:val="005F0DB8"/>
    <w:rsid w:val="005F29F5"/>
    <w:rsid w:val="0060279A"/>
    <w:rsid w:val="00606D68"/>
    <w:rsid w:val="00611853"/>
    <w:rsid w:val="00614265"/>
    <w:rsid w:val="0062285D"/>
    <w:rsid w:val="00632AAA"/>
    <w:rsid w:val="00637D0C"/>
    <w:rsid w:val="0064021D"/>
    <w:rsid w:val="00641D19"/>
    <w:rsid w:val="00643D9F"/>
    <w:rsid w:val="00652505"/>
    <w:rsid w:val="006528BC"/>
    <w:rsid w:val="0065400B"/>
    <w:rsid w:val="00657436"/>
    <w:rsid w:val="00661B13"/>
    <w:rsid w:val="00662C24"/>
    <w:rsid w:val="006663D1"/>
    <w:rsid w:val="0067023E"/>
    <w:rsid w:val="0067191C"/>
    <w:rsid w:val="006737EF"/>
    <w:rsid w:val="00675854"/>
    <w:rsid w:val="00676A81"/>
    <w:rsid w:val="00687487"/>
    <w:rsid w:val="00692087"/>
    <w:rsid w:val="00692438"/>
    <w:rsid w:val="006928AA"/>
    <w:rsid w:val="00696A11"/>
    <w:rsid w:val="0069783E"/>
    <w:rsid w:val="006A33E7"/>
    <w:rsid w:val="006A38A0"/>
    <w:rsid w:val="006A3B7E"/>
    <w:rsid w:val="006A3FCB"/>
    <w:rsid w:val="006A720E"/>
    <w:rsid w:val="006A7B65"/>
    <w:rsid w:val="006A7D7C"/>
    <w:rsid w:val="006B3BC9"/>
    <w:rsid w:val="006B5986"/>
    <w:rsid w:val="006B6DCD"/>
    <w:rsid w:val="006C00D4"/>
    <w:rsid w:val="006C2DD0"/>
    <w:rsid w:val="006C3CF1"/>
    <w:rsid w:val="006C3DD6"/>
    <w:rsid w:val="006D2C48"/>
    <w:rsid w:val="006D4306"/>
    <w:rsid w:val="006D6C3F"/>
    <w:rsid w:val="006E0E13"/>
    <w:rsid w:val="006E1F04"/>
    <w:rsid w:val="006E2055"/>
    <w:rsid w:val="006F2B13"/>
    <w:rsid w:val="007018C7"/>
    <w:rsid w:val="0070241B"/>
    <w:rsid w:val="00706D5A"/>
    <w:rsid w:val="007108E9"/>
    <w:rsid w:val="00713C5E"/>
    <w:rsid w:val="00714F36"/>
    <w:rsid w:val="00720615"/>
    <w:rsid w:val="00721D77"/>
    <w:rsid w:val="00733062"/>
    <w:rsid w:val="00736A20"/>
    <w:rsid w:val="0073748B"/>
    <w:rsid w:val="00741894"/>
    <w:rsid w:val="007568D4"/>
    <w:rsid w:val="00757375"/>
    <w:rsid w:val="007614DE"/>
    <w:rsid w:val="00761A54"/>
    <w:rsid w:val="00774366"/>
    <w:rsid w:val="007836C9"/>
    <w:rsid w:val="00786839"/>
    <w:rsid w:val="007A146C"/>
    <w:rsid w:val="007A3CCB"/>
    <w:rsid w:val="007A442D"/>
    <w:rsid w:val="007A472D"/>
    <w:rsid w:val="007A73AF"/>
    <w:rsid w:val="007A7950"/>
    <w:rsid w:val="007B0AF0"/>
    <w:rsid w:val="007B4A25"/>
    <w:rsid w:val="007B7A1A"/>
    <w:rsid w:val="007B7D35"/>
    <w:rsid w:val="007C1C00"/>
    <w:rsid w:val="007C1DA9"/>
    <w:rsid w:val="007C1E96"/>
    <w:rsid w:val="007C7817"/>
    <w:rsid w:val="007D5F52"/>
    <w:rsid w:val="007D6409"/>
    <w:rsid w:val="007E04D6"/>
    <w:rsid w:val="007E079D"/>
    <w:rsid w:val="007E7FF3"/>
    <w:rsid w:val="007F18B7"/>
    <w:rsid w:val="007F4E6E"/>
    <w:rsid w:val="007F5313"/>
    <w:rsid w:val="007F5632"/>
    <w:rsid w:val="00804B51"/>
    <w:rsid w:val="00813983"/>
    <w:rsid w:val="008155B4"/>
    <w:rsid w:val="008226C2"/>
    <w:rsid w:val="00822C5B"/>
    <w:rsid w:val="00830C27"/>
    <w:rsid w:val="00831409"/>
    <w:rsid w:val="008325E5"/>
    <w:rsid w:val="008413F2"/>
    <w:rsid w:val="00844DAE"/>
    <w:rsid w:val="00866EE3"/>
    <w:rsid w:val="00867BA5"/>
    <w:rsid w:val="0087629F"/>
    <w:rsid w:val="00876FEB"/>
    <w:rsid w:val="008777A6"/>
    <w:rsid w:val="00882BB7"/>
    <w:rsid w:val="00883048"/>
    <w:rsid w:val="00890437"/>
    <w:rsid w:val="00896391"/>
    <w:rsid w:val="008B391A"/>
    <w:rsid w:val="008B3F23"/>
    <w:rsid w:val="008C25CF"/>
    <w:rsid w:val="008C3646"/>
    <w:rsid w:val="008C4332"/>
    <w:rsid w:val="008D0341"/>
    <w:rsid w:val="008D16B2"/>
    <w:rsid w:val="008D736D"/>
    <w:rsid w:val="008F4876"/>
    <w:rsid w:val="008F7F2C"/>
    <w:rsid w:val="00912025"/>
    <w:rsid w:val="00920C6B"/>
    <w:rsid w:val="00924EDF"/>
    <w:rsid w:val="00926D57"/>
    <w:rsid w:val="00933E5A"/>
    <w:rsid w:val="0093566C"/>
    <w:rsid w:val="009357EB"/>
    <w:rsid w:val="00941356"/>
    <w:rsid w:val="0094578B"/>
    <w:rsid w:val="00951B70"/>
    <w:rsid w:val="00952693"/>
    <w:rsid w:val="00952E88"/>
    <w:rsid w:val="009542BA"/>
    <w:rsid w:val="009546BD"/>
    <w:rsid w:val="00955674"/>
    <w:rsid w:val="0096566B"/>
    <w:rsid w:val="00972A99"/>
    <w:rsid w:val="0097516B"/>
    <w:rsid w:val="009776D9"/>
    <w:rsid w:val="00985BF6"/>
    <w:rsid w:val="00990058"/>
    <w:rsid w:val="00990509"/>
    <w:rsid w:val="00991C65"/>
    <w:rsid w:val="00993327"/>
    <w:rsid w:val="00994AB9"/>
    <w:rsid w:val="00995522"/>
    <w:rsid w:val="009A1066"/>
    <w:rsid w:val="009A1642"/>
    <w:rsid w:val="009A277B"/>
    <w:rsid w:val="009A6DDB"/>
    <w:rsid w:val="009B2ABB"/>
    <w:rsid w:val="009B4CE6"/>
    <w:rsid w:val="009C2792"/>
    <w:rsid w:val="009D5096"/>
    <w:rsid w:val="009D7366"/>
    <w:rsid w:val="009E0A65"/>
    <w:rsid w:val="009E1B5E"/>
    <w:rsid w:val="009E25D1"/>
    <w:rsid w:val="009E2D9B"/>
    <w:rsid w:val="009E32C3"/>
    <w:rsid w:val="009E4C53"/>
    <w:rsid w:val="009E5D30"/>
    <w:rsid w:val="009E75D3"/>
    <w:rsid w:val="009E7DBD"/>
    <w:rsid w:val="009F476E"/>
    <w:rsid w:val="009F6815"/>
    <w:rsid w:val="00A065B8"/>
    <w:rsid w:val="00A139F2"/>
    <w:rsid w:val="00A14E37"/>
    <w:rsid w:val="00A1600C"/>
    <w:rsid w:val="00A1756F"/>
    <w:rsid w:val="00A21547"/>
    <w:rsid w:val="00A23127"/>
    <w:rsid w:val="00A25B15"/>
    <w:rsid w:val="00A36CC6"/>
    <w:rsid w:val="00A40653"/>
    <w:rsid w:val="00A47A49"/>
    <w:rsid w:val="00A509F6"/>
    <w:rsid w:val="00A5150C"/>
    <w:rsid w:val="00A52CEF"/>
    <w:rsid w:val="00A615D3"/>
    <w:rsid w:val="00A6407C"/>
    <w:rsid w:val="00A67A41"/>
    <w:rsid w:val="00A7001F"/>
    <w:rsid w:val="00A75FA1"/>
    <w:rsid w:val="00A76654"/>
    <w:rsid w:val="00A7751F"/>
    <w:rsid w:val="00A80A3F"/>
    <w:rsid w:val="00A83CB3"/>
    <w:rsid w:val="00A9032A"/>
    <w:rsid w:val="00A959B7"/>
    <w:rsid w:val="00A9759E"/>
    <w:rsid w:val="00A97C06"/>
    <w:rsid w:val="00AA28EC"/>
    <w:rsid w:val="00AA2D7F"/>
    <w:rsid w:val="00AA3C3E"/>
    <w:rsid w:val="00AA41D9"/>
    <w:rsid w:val="00AB1ED7"/>
    <w:rsid w:val="00AC136D"/>
    <w:rsid w:val="00AC28A2"/>
    <w:rsid w:val="00AC2A89"/>
    <w:rsid w:val="00AC4283"/>
    <w:rsid w:val="00AC5659"/>
    <w:rsid w:val="00AC5FEA"/>
    <w:rsid w:val="00AD3A4A"/>
    <w:rsid w:val="00AE1341"/>
    <w:rsid w:val="00AE44E9"/>
    <w:rsid w:val="00AE4F88"/>
    <w:rsid w:val="00AF5C1C"/>
    <w:rsid w:val="00AF7BD8"/>
    <w:rsid w:val="00B01691"/>
    <w:rsid w:val="00B061EF"/>
    <w:rsid w:val="00B131D7"/>
    <w:rsid w:val="00B1715F"/>
    <w:rsid w:val="00B215CD"/>
    <w:rsid w:val="00B254FA"/>
    <w:rsid w:val="00B278AB"/>
    <w:rsid w:val="00B334A9"/>
    <w:rsid w:val="00B34988"/>
    <w:rsid w:val="00B35182"/>
    <w:rsid w:val="00B40A01"/>
    <w:rsid w:val="00B43EFB"/>
    <w:rsid w:val="00B45F4D"/>
    <w:rsid w:val="00B471C7"/>
    <w:rsid w:val="00B522D9"/>
    <w:rsid w:val="00B53597"/>
    <w:rsid w:val="00B53DA7"/>
    <w:rsid w:val="00B5714C"/>
    <w:rsid w:val="00B61EFE"/>
    <w:rsid w:val="00B620F4"/>
    <w:rsid w:val="00B62D18"/>
    <w:rsid w:val="00B62FE4"/>
    <w:rsid w:val="00B63CE4"/>
    <w:rsid w:val="00B653CB"/>
    <w:rsid w:val="00B704C7"/>
    <w:rsid w:val="00B70CA7"/>
    <w:rsid w:val="00B732FF"/>
    <w:rsid w:val="00B7680A"/>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C009B2"/>
    <w:rsid w:val="00C03818"/>
    <w:rsid w:val="00C03AD3"/>
    <w:rsid w:val="00C12DE1"/>
    <w:rsid w:val="00C16C2E"/>
    <w:rsid w:val="00C17C29"/>
    <w:rsid w:val="00C23F58"/>
    <w:rsid w:val="00C26BF0"/>
    <w:rsid w:val="00C26E03"/>
    <w:rsid w:val="00C27BB0"/>
    <w:rsid w:val="00C3036F"/>
    <w:rsid w:val="00C31A60"/>
    <w:rsid w:val="00C31DE6"/>
    <w:rsid w:val="00C351A3"/>
    <w:rsid w:val="00C36CDF"/>
    <w:rsid w:val="00C45D18"/>
    <w:rsid w:val="00C465BD"/>
    <w:rsid w:val="00C51830"/>
    <w:rsid w:val="00C563F2"/>
    <w:rsid w:val="00C60010"/>
    <w:rsid w:val="00C60BEE"/>
    <w:rsid w:val="00C63868"/>
    <w:rsid w:val="00C63C55"/>
    <w:rsid w:val="00C647FF"/>
    <w:rsid w:val="00C656C2"/>
    <w:rsid w:val="00C705BB"/>
    <w:rsid w:val="00C738FD"/>
    <w:rsid w:val="00C76AD6"/>
    <w:rsid w:val="00C84093"/>
    <w:rsid w:val="00C85A63"/>
    <w:rsid w:val="00C90305"/>
    <w:rsid w:val="00C91E6F"/>
    <w:rsid w:val="00C93895"/>
    <w:rsid w:val="00C94E25"/>
    <w:rsid w:val="00C97B41"/>
    <w:rsid w:val="00CA49FC"/>
    <w:rsid w:val="00CA6699"/>
    <w:rsid w:val="00CA681A"/>
    <w:rsid w:val="00CB1F1A"/>
    <w:rsid w:val="00CC0808"/>
    <w:rsid w:val="00CC43F8"/>
    <w:rsid w:val="00CC4912"/>
    <w:rsid w:val="00CC50D3"/>
    <w:rsid w:val="00CC738E"/>
    <w:rsid w:val="00CD17ED"/>
    <w:rsid w:val="00CD1BC4"/>
    <w:rsid w:val="00CD3809"/>
    <w:rsid w:val="00CD7EC0"/>
    <w:rsid w:val="00CE2C8B"/>
    <w:rsid w:val="00CE4FEC"/>
    <w:rsid w:val="00CF3F09"/>
    <w:rsid w:val="00D026CF"/>
    <w:rsid w:val="00D03C22"/>
    <w:rsid w:val="00D10CC9"/>
    <w:rsid w:val="00D12E62"/>
    <w:rsid w:val="00D14BD9"/>
    <w:rsid w:val="00D1563A"/>
    <w:rsid w:val="00D170C5"/>
    <w:rsid w:val="00D17235"/>
    <w:rsid w:val="00D2684F"/>
    <w:rsid w:val="00D2788B"/>
    <w:rsid w:val="00D33D88"/>
    <w:rsid w:val="00D35641"/>
    <w:rsid w:val="00D37F4D"/>
    <w:rsid w:val="00D412A3"/>
    <w:rsid w:val="00D443F8"/>
    <w:rsid w:val="00D44528"/>
    <w:rsid w:val="00D46F5D"/>
    <w:rsid w:val="00D470B4"/>
    <w:rsid w:val="00D5091C"/>
    <w:rsid w:val="00D50CF7"/>
    <w:rsid w:val="00D57F82"/>
    <w:rsid w:val="00D614D6"/>
    <w:rsid w:val="00D64454"/>
    <w:rsid w:val="00D70345"/>
    <w:rsid w:val="00D81CB4"/>
    <w:rsid w:val="00D82225"/>
    <w:rsid w:val="00D85AE1"/>
    <w:rsid w:val="00D86062"/>
    <w:rsid w:val="00D92134"/>
    <w:rsid w:val="00D92966"/>
    <w:rsid w:val="00D933D8"/>
    <w:rsid w:val="00D96002"/>
    <w:rsid w:val="00DB2FB6"/>
    <w:rsid w:val="00DB45EC"/>
    <w:rsid w:val="00DC3ECE"/>
    <w:rsid w:val="00DC5B5A"/>
    <w:rsid w:val="00DC64C0"/>
    <w:rsid w:val="00DC7909"/>
    <w:rsid w:val="00DC7C76"/>
    <w:rsid w:val="00DD0F26"/>
    <w:rsid w:val="00DD448F"/>
    <w:rsid w:val="00DD5F07"/>
    <w:rsid w:val="00DE08C4"/>
    <w:rsid w:val="00DE0F56"/>
    <w:rsid w:val="00DE2786"/>
    <w:rsid w:val="00DE4722"/>
    <w:rsid w:val="00DE7D7B"/>
    <w:rsid w:val="00DF1C94"/>
    <w:rsid w:val="00DF4127"/>
    <w:rsid w:val="00DF4519"/>
    <w:rsid w:val="00DF4B86"/>
    <w:rsid w:val="00DF5178"/>
    <w:rsid w:val="00DF58C1"/>
    <w:rsid w:val="00DF7474"/>
    <w:rsid w:val="00E00F0C"/>
    <w:rsid w:val="00E03549"/>
    <w:rsid w:val="00E13572"/>
    <w:rsid w:val="00E141EF"/>
    <w:rsid w:val="00E14D11"/>
    <w:rsid w:val="00E14FC5"/>
    <w:rsid w:val="00E1623F"/>
    <w:rsid w:val="00E2082B"/>
    <w:rsid w:val="00E243A1"/>
    <w:rsid w:val="00E310E2"/>
    <w:rsid w:val="00E34118"/>
    <w:rsid w:val="00E40330"/>
    <w:rsid w:val="00E462D7"/>
    <w:rsid w:val="00E47E09"/>
    <w:rsid w:val="00E52435"/>
    <w:rsid w:val="00E53555"/>
    <w:rsid w:val="00E54E31"/>
    <w:rsid w:val="00E6008A"/>
    <w:rsid w:val="00E606B8"/>
    <w:rsid w:val="00E60904"/>
    <w:rsid w:val="00E65420"/>
    <w:rsid w:val="00E67AB0"/>
    <w:rsid w:val="00E709A0"/>
    <w:rsid w:val="00E72108"/>
    <w:rsid w:val="00E72D8F"/>
    <w:rsid w:val="00E730DA"/>
    <w:rsid w:val="00E76DF0"/>
    <w:rsid w:val="00E86C3B"/>
    <w:rsid w:val="00E870B4"/>
    <w:rsid w:val="00E87745"/>
    <w:rsid w:val="00E87C91"/>
    <w:rsid w:val="00E91138"/>
    <w:rsid w:val="00E91BBC"/>
    <w:rsid w:val="00E93BBE"/>
    <w:rsid w:val="00E95E7A"/>
    <w:rsid w:val="00E97D69"/>
    <w:rsid w:val="00EA167D"/>
    <w:rsid w:val="00EA397B"/>
    <w:rsid w:val="00EA78C0"/>
    <w:rsid w:val="00EB2333"/>
    <w:rsid w:val="00EC1941"/>
    <w:rsid w:val="00EC2344"/>
    <w:rsid w:val="00EC2CB1"/>
    <w:rsid w:val="00EC70AC"/>
    <w:rsid w:val="00ED11EA"/>
    <w:rsid w:val="00ED4270"/>
    <w:rsid w:val="00ED7882"/>
    <w:rsid w:val="00EE0AF3"/>
    <w:rsid w:val="00EE393F"/>
    <w:rsid w:val="00EE78DA"/>
    <w:rsid w:val="00EF6956"/>
    <w:rsid w:val="00F04653"/>
    <w:rsid w:val="00F04F4C"/>
    <w:rsid w:val="00F07474"/>
    <w:rsid w:val="00F10CA2"/>
    <w:rsid w:val="00F12049"/>
    <w:rsid w:val="00F124B4"/>
    <w:rsid w:val="00F12844"/>
    <w:rsid w:val="00F13FD5"/>
    <w:rsid w:val="00F163FA"/>
    <w:rsid w:val="00F16F08"/>
    <w:rsid w:val="00F2030C"/>
    <w:rsid w:val="00F2473D"/>
    <w:rsid w:val="00F26CDF"/>
    <w:rsid w:val="00F26FE0"/>
    <w:rsid w:val="00F278EF"/>
    <w:rsid w:val="00F35F03"/>
    <w:rsid w:val="00F45FF2"/>
    <w:rsid w:val="00F53817"/>
    <w:rsid w:val="00F60617"/>
    <w:rsid w:val="00F61BB5"/>
    <w:rsid w:val="00F64723"/>
    <w:rsid w:val="00F660DA"/>
    <w:rsid w:val="00F71CFA"/>
    <w:rsid w:val="00F71F82"/>
    <w:rsid w:val="00F73456"/>
    <w:rsid w:val="00F73D9A"/>
    <w:rsid w:val="00F745CD"/>
    <w:rsid w:val="00F76D41"/>
    <w:rsid w:val="00F7775D"/>
    <w:rsid w:val="00F861F1"/>
    <w:rsid w:val="00F86480"/>
    <w:rsid w:val="00F91B89"/>
    <w:rsid w:val="00FA039E"/>
    <w:rsid w:val="00FA4BA6"/>
    <w:rsid w:val="00FB1306"/>
    <w:rsid w:val="00FB2136"/>
    <w:rsid w:val="00FB664B"/>
    <w:rsid w:val="00FC50BF"/>
    <w:rsid w:val="00FD495F"/>
    <w:rsid w:val="00FE0281"/>
    <w:rsid w:val="00FE324C"/>
    <w:rsid w:val="00FE6CB6"/>
    <w:rsid w:val="00FF38BC"/>
    <w:rsid w:val="00FF6A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F2"/>
    <w:pPr>
      <w:spacing w:after="200" w:line="276" w:lineRule="auto"/>
    </w:pPr>
    <w:rPr>
      <w:kern w:val="0"/>
      <w:sz w:val="22"/>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75CFA"/>
    <w:pPr>
      <w:ind w:left="720"/>
      <w:contextualSpacing/>
    </w:pPr>
  </w:style>
  <w:style w:type="paragraph" w:styleId="BalloonText">
    <w:name w:val="Balloon Text"/>
    <w:basedOn w:val="Normal"/>
    <w:link w:val="BalloonTextChar"/>
    <w:uiPriority w:val="99"/>
    <w:semiHidden/>
    <w:rsid w:val="00DE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7D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89955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TotalTime>
  <Pages>3</Pages>
  <Words>642</Words>
  <Characters>3662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dc:title>
  <dc:subject/>
  <dc:creator>Paul Corazza</dc:creator>
  <cp:keywords/>
  <dc:description/>
  <cp:lastModifiedBy>AutoBVT</cp:lastModifiedBy>
  <cp:revision>4</cp:revision>
  <cp:lastPrinted>2015-08-03T15:12:00Z</cp:lastPrinted>
  <dcterms:created xsi:type="dcterms:W3CDTF">2016-09-21T13:24:00Z</dcterms:created>
  <dcterms:modified xsi:type="dcterms:W3CDTF">2016-09-21T14:07:00Z</dcterms:modified>
</cp:coreProperties>
</file>